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bre del currículo"/>
        <w:tag w:val="Nombre del currículo"/>
        <w:id w:val="-104278397"/>
        <w:placeholder>
          <w:docPart w:val="152CDA8BEAF24DBA9FA285A55D9FEF36"/>
        </w:placeholder>
        <w:docPartList>
          <w:docPartGallery w:val="Quick Parts"/>
          <w:docPartCategory w:val=" Nombre del currículo"/>
        </w:docPartList>
      </w:sdtPr>
      <w:sdtEndPr/>
      <w:sdtContent>
        <w:p w:rsidR="00690CFD" w:rsidRDefault="006E6A7A">
          <w:pPr>
            <w:pStyle w:val="Ttulo"/>
          </w:pPr>
          <w:sdt>
            <w:sdtPr>
              <w:rPr>
                <w:sz w:val="44"/>
                <w:szCs w:val="44"/>
              </w:rPr>
              <w:alias w:val="Autor"/>
              <w:tag w:val=""/>
              <w:id w:val="1823003119"/>
              <w:placeholder>
                <w:docPart w:val="53598A0AF17341A984F81A5C1399207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64092" w:rsidRPr="00864092">
                <w:rPr>
                  <w:sz w:val="44"/>
                  <w:szCs w:val="44"/>
                </w:rPr>
                <w:t>Nayerlis darian siso acosta</w:t>
              </w:r>
            </w:sdtContent>
          </w:sdt>
        </w:p>
        <w:sdt>
          <w:sdtPr>
            <w:rPr>
              <w:sz w:val="32"/>
              <w:szCs w:val="32"/>
            </w:rPr>
            <w:alias w:val="Dirección de correo electrónico"/>
            <w:tag w:val=""/>
            <w:id w:val="527535243"/>
            <w:placeholder>
              <w:docPart w:val="255B1BF457704A6E8D127C3EA4845233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690CFD" w:rsidRPr="00D04101" w:rsidRDefault="009E21EB">
              <w:pPr>
                <w:pStyle w:val="Sinespaciado"/>
                <w:rPr>
                  <w:sz w:val="32"/>
                  <w:szCs w:val="32"/>
                </w:rPr>
              </w:pPr>
              <w:r>
                <w:rPr>
                  <w:sz w:val="32"/>
                  <w:szCs w:val="32"/>
                </w:rPr>
                <w:t xml:space="preserve">Correo electrónico: </w:t>
              </w:r>
              <w:r w:rsidR="00864092" w:rsidRPr="00D04101">
                <w:rPr>
                  <w:sz w:val="32"/>
                  <w:szCs w:val="32"/>
                </w:rPr>
                <w:t>nayerlisiso21@gmail.com</w:t>
              </w:r>
            </w:p>
          </w:sdtContent>
        </w:sdt>
        <w:sdt>
          <w:sdtPr>
            <w:rPr>
              <w:sz w:val="32"/>
              <w:szCs w:val="32"/>
            </w:rPr>
            <w:alias w:val="Dirección"/>
            <w:tag w:val=""/>
            <w:id w:val="539556739"/>
            <w:placeholder>
              <w:docPart w:val="226AFF9BDCE444A593D96A91E184770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690CFD" w:rsidRPr="00D04101" w:rsidRDefault="009E21EB">
              <w:pPr>
                <w:pStyle w:val="Sinespaciado"/>
                <w:rPr>
                  <w:sz w:val="32"/>
                  <w:szCs w:val="32"/>
                </w:rPr>
              </w:pPr>
              <w:r>
                <w:rPr>
                  <w:sz w:val="32"/>
                  <w:szCs w:val="32"/>
                </w:rPr>
                <w:t xml:space="preserve">Dirección: </w:t>
              </w:r>
              <w:r w:rsidR="00864092" w:rsidRPr="00D04101">
                <w:rPr>
                  <w:sz w:val="32"/>
                  <w:szCs w:val="32"/>
                </w:rPr>
                <w:t>Carabobo</w:t>
              </w:r>
              <w:r w:rsidR="00A064CC">
                <w:rPr>
                  <w:sz w:val="32"/>
                  <w:szCs w:val="32"/>
                </w:rPr>
                <w:t xml:space="preserve">, Municipio </w:t>
              </w:r>
              <w:r w:rsidR="00864092" w:rsidRPr="00D04101">
                <w:rPr>
                  <w:sz w:val="32"/>
                  <w:szCs w:val="32"/>
                </w:rPr>
                <w:t xml:space="preserve">Los Guayos </w:t>
              </w:r>
            </w:p>
          </w:sdtContent>
        </w:sdt>
        <w:sdt>
          <w:sdtPr>
            <w:rPr>
              <w:sz w:val="32"/>
              <w:szCs w:val="32"/>
            </w:rPr>
            <w:alias w:val="Teléfono"/>
            <w:tag w:val=""/>
            <w:id w:val="1357783703"/>
            <w:placeholder>
              <w:docPart w:val="FD6767B3E62D45DABD2E851B7AD8D403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690CFD" w:rsidRPr="00D04101" w:rsidRDefault="009E21EB">
              <w:pPr>
                <w:pStyle w:val="Sinespaciado"/>
                <w:rPr>
                  <w:sz w:val="32"/>
                  <w:szCs w:val="32"/>
                </w:rPr>
              </w:pPr>
              <w:r>
                <w:rPr>
                  <w:sz w:val="32"/>
                  <w:szCs w:val="32"/>
                </w:rPr>
                <w:t xml:space="preserve">Teléfono: </w:t>
              </w:r>
              <w:r w:rsidR="00864092" w:rsidRPr="00D04101">
                <w:rPr>
                  <w:sz w:val="32"/>
                  <w:szCs w:val="32"/>
                </w:rPr>
                <w:t>0412-748-6908</w:t>
              </w:r>
            </w:p>
          </w:sdtContent>
        </w:sdt>
        <w:sdt>
          <w:sdtPr>
            <w:rPr>
              <w:rStyle w:val="Textodelmarcadordeposicin"/>
              <w:color w:val="000000"/>
              <w:sz w:val="32"/>
              <w:szCs w:val="32"/>
            </w:rPr>
            <w:id w:val="1753779621"/>
            <w:placeholder>
              <w:docPart w:val="1D0CAAE6F0504F289BDBE13BAF9606BD"/>
            </w:placeholder>
            <w:text/>
          </w:sdtPr>
          <w:sdtEndPr>
            <w:rPr>
              <w:rStyle w:val="Textodelmarcadordeposicin"/>
            </w:rPr>
          </w:sdtEndPr>
          <w:sdtContent>
            <w:p w:rsidR="00D04101" w:rsidRPr="00D04101" w:rsidRDefault="001B5D97" w:rsidP="00D04101">
              <w:r w:rsidRPr="00D04101">
                <w:rPr>
                  <w:rStyle w:val="Textodelmarcadordeposicin"/>
                  <w:color w:val="000000"/>
                  <w:sz w:val="32"/>
                  <w:szCs w:val="32"/>
                </w:rPr>
                <w:t>C.I:</w:t>
              </w:r>
              <w:r w:rsidR="007D07FB">
                <w:rPr>
                  <w:rStyle w:val="Textodelmarcadordeposicin"/>
                  <w:color w:val="000000"/>
                  <w:sz w:val="32"/>
                  <w:szCs w:val="32"/>
                </w:rPr>
                <w:t xml:space="preserve"> </w:t>
              </w:r>
              <w:r w:rsidRPr="00D04101">
                <w:rPr>
                  <w:rStyle w:val="Textodelmarcadordeposicin"/>
                  <w:color w:val="000000"/>
                  <w:sz w:val="32"/>
                  <w:szCs w:val="32"/>
                </w:rPr>
                <w:t>31.648.426</w:t>
              </w:r>
              <w:r w:rsidR="00D04101" w:rsidRPr="00D04101">
                <w:rPr>
                  <w:rStyle w:val="Textodelmarcadordeposicin"/>
                  <w:color w:val="000000"/>
                  <w:sz w:val="32"/>
                  <w:szCs w:val="32"/>
                </w:rPr>
                <w:t xml:space="preserve">  </w:t>
              </w:r>
            </w:p>
          </w:sdtContent>
        </w:sdt>
      </w:sdtContent>
    </w:sdt>
    <w:p w:rsidR="00690CFD" w:rsidRPr="00D04101" w:rsidRDefault="006E6A7A">
      <w:pPr>
        <w:pStyle w:val="Encabezadodeseccin"/>
        <w:rPr>
          <w:sz w:val="36"/>
          <w:szCs w:val="36"/>
        </w:rPr>
      </w:pPr>
      <w:r w:rsidRPr="00D04101">
        <w:rPr>
          <w:sz w:val="36"/>
          <w:szCs w:val="36"/>
          <w:lang w:val="es-ES"/>
        </w:rPr>
        <w:t>E</w:t>
      </w:r>
      <w:r w:rsidRPr="00D04101">
        <w:rPr>
          <w:sz w:val="36"/>
          <w:szCs w:val="36"/>
          <w:lang w:val="es-ES"/>
        </w:rPr>
        <w:t>ducación</w:t>
      </w:r>
    </w:p>
    <w:p w:rsidR="00690CFD" w:rsidRPr="00D04101" w:rsidRDefault="00870835">
      <w:pPr>
        <w:pStyle w:val="Subseccin"/>
        <w:rPr>
          <w:sz w:val="36"/>
          <w:szCs w:val="36"/>
        </w:rPr>
      </w:pPr>
      <w:r w:rsidRPr="00D04101">
        <w:rPr>
          <w:sz w:val="36"/>
          <w:szCs w:val="36"/>
        </w:rPr>
        <w:t>Unidad Educativa Manuela Sáenz</w:t>
      </w:r>
    </w:p>
    <w:p w:rsidR="00BD2ABB" w:rsidRDefault="00BD2ABB">
      <w:pPr>
        <w:rPr>
          <w:sz w:val="32"/>
          <w:szCs w:val="32"/>
          <w:lang w:val="es-ES"/>
        </w:rPr>
      </w:pPr>
      <w:r>
        <w:rPr>
          <w:b/>
          <w:bCs/>
          <w:i/>
          <w:iCs/>
          <w:color w:val="D1282E" w:themeColor="text2"/>
          <w:sz w:val="32"/>
          <w:szCs w:val="32"/>
        </w:rPr>
        <w:t xml:space="preserve">Fecha de culminación: </w:t>
      </w:r>
      <w:r w:rsidR="00870835" w:rsidRPr="00D04101">
        <w:rPr>
          <w:b/>
          <w:bCs/>
          <w:i/>
          <w:iCs/>
          <w:color w:val="D1282E" w:themeColor="text2"/>
          <w:sz w:val="32"/>
          <w:szCs w:val="32"/>
        </w:rPr>
        <w:t>15 de junio del 2022</w:t>
      </w:r>
      <w:r w:rsidR="006E6A7A" w:rsidRPr="00D04101">
        <w:rPr>
          <w:sz w:val="32"/>
          <w:szCs w:val="32"/>
          <w:lang w:val="es-ES"/>
        </w:rPr>
        <w:t xml:space="preserve">  </w:t>
      </w:r>
    </w:p>
    <w:p w:rsidR="00690CFD" w:rsidRPr="00BD2ABB" w:rsidRDefault="00BD2ABB" w:rsidP="00BD2ABB">
      <w:pPr>
        <w:rPr>
          <w:rStyle w:val="nfasisintenso"/>
          <w:sz w:val="32"/>
          <w:szCs w:val="32"/>
        </w:rPr>
      </w:pPr>
      <w:r w:rsidRPr="00BD2ABB">
        <w:rPr>
          <w:sz w:val="32"/>
          <w:szCs w:val="32"/>
        </w:rPr>
        <w:t xml:space="preserve">Titulación: </w:t>
      </w:r>
      <w:r w:rsidR="00870835" w:rsidRPr="00BD2ABB">
        <w:rPr>
          <w:sz w:val="32"/>
          <w:szCs w:val="32"/>
        </w:rPr>
        <w:t>Bachiller en ciencias</w:t>
      </w:r>
    </w:p>
    <w:p w:rsidR="00690CFD" w:rsidRPr="00D04101" w:rsidRDefault="00D04101" w:rsidP="001B5D97">
      <w:pPr>
        <w:pStyle w:val="Encabezadodeseccin"/>
        <w:rPr>
          <w:sz w:val="36"/>
          <w:szCs w:val="36"/>
        </w:rPr>
      </w:pPr>
      <w:r w:rsidRPr="00D04101">
        <w:rPr>
          <w:sz w:val="36"/>
          <w:szCs w:val="36"/>
        </w:rPr>
        <w:t xml:space="preserve">fecha de nacimiento </w:t>
      </w:r>
    </w:p>
    <w:p w:rsidR="00D04101" w:rsidRPr="00BD2ABB" w:rsidRDefault="00D04101" w:rsidP="00BD2ABB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BD2ABB">
        <w:rPr>
          <w:sz w:val="32"/>
          <w:szCs w:val="32"/>
        </w:rPr>
        <w:t>18 de junio del 2005</w:t>
      </w:r>
    </w:p>
    <w:p w:rsidR="00D04101" w:rsidRPr="00BD2ABB" w:rsidRDefault="00D04101" w:rsidP="00BD2ABB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BD2ABB">
        <w:rPr>
          <w:sz w:val="32"/>
          <w:szCs w:val="32"/>
        </w:rPr>
        <w:t xml:space="preserve">Edad: 17 años </w:t>
      </w:r>
    </w:p>
    <w:p w:rsidR="00D04101" w:rsidRPr="00BD2ABB" w:rsidRDefault="00D04101" w:rsidP="00BD2ABB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BD2ABB">
        <w:rPr>
          <w:sz w:val="32"/>
          <w:szCs w:val="32"/>
        </w:rPr>
        <w:t>Sexo: femino</w:t>
      </w:r>
    </w:p>
    <w:p w:rsidR="00690CFD" w:rsidRDefault="00690CFD">
      <w:pPr>
        <w:spacing w:line="276" w:lineRule="auto"/>
      </w:pPr>
    </w:p>
    <w:sectPr w:rsidR="00690CFD">
      <w:footerReference w:type="default" r:id="rId10"/>
      <w:headerReference w:type="first" r:id="rId11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A7A" w:rsidRDefault="006E6A7A">
      <w:pPr>
        <w:spacing w:after="0" w:line="240" w:lineRule="auto"/>
      </w:pPr>
      <w:r>
        <w:separator/>
      </w:r>
    </w:p>
  </w:endnote>
  <w:endnote w:type="continuationSeparator" w:id="0">
    <w:p w:rsidR="006E6A7A" w:rsidRDefault="006E6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CFD" w:rsidRDefault="006E6A7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EB56D4E" id="Rectá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FZfwIAAP4EAAAOAAAAZHJzL2Uyb0RvYy54bWysVFGO0zAQ/UfiDpb/u2m6STeNmq5WTYuQ&#10;FlixcAA3dhILxza223RZcRjO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E216931" id="Rectá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YMnQIAADQFAAAOAAAAZHJzL2Uyb0RvYy54bWysVNuO0zAQfUfiHyy/d3MhvSTadLXbpQhp&#10;gRULH+A6TmLhG7bbdEF8DN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NB19g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B2F75F5" id="Rectá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UGnAIAADQFAAAOAAAAZHJzL2Uyb0RvYy54bWysVNuO0zAQfUfiHyy/d3MhvSTadLXbpQhp&#10;gRULH+DGTmLhG7bbdEF8DN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FcslBpwCAAA0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  <w:p w:rsidR="00690CFD" w:rsidRDefault="006E6A7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90CFD" w:rsidRDefault="006E6A7A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  <w:lang w:val="es-ES"/>
                            </w:rPr>
                            <w:t>Escribir nombre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IbVksLwIAAFQ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690CFD" w:rsidRDefault="006E6A7A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  <w:lang w:val="es-ES"/>
                      </w:rPr>
                      <w:t>Escribir nombre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A7A" w:rsidRDefault="006E6A7A">
      <w:pPr>
        <w:spacing w:after="0" w:line="240" w:lineRule="auto"/>
      </w:pPr>
      <w:r>
        <w:separator/>
      </w:r>
    </w:p>
  </w:footnote>
  <w:footnote w:type="continuationSeparator" w:id="0">
    <w:p w:rsidR="006E6A7A" w:rsidRDefault="006E6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CFD" w:rsidRDefault="006E6A7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D594B84" id="Rectángulo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FXevad+AgAA/g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8F7AA06" id="Rectá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UxnQIAADQFAAAOAAAAZHJzL2Uyb0RvYy54bWysVNuO0zAQfUfiHyy/d3MhvSTadLXbpQhp&#10;gRULH+A6TmLh2MZ2my6Ij+Fb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PJ3FTG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1820905" id="Rectá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FtnQIAADQFAAAOAAAAZHJzL2Uyb0RvYy54bWysVF1uEzEQfkfiDpbf0/3ppsmuuqnahCCk&#10;AhWFAzi2d9fCaxvbyaZFHIaz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IASIW2dAgAANA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  <w:p w:rsidR="00690CFD" w:rsidRDefault="00690C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62B43"/>
    <w:multiLevelType w:val="hybridMultilevel"/>
    <w:tmpl w:val="EBBAE8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D774A"/>
    <w:multiLevelType w:val="hybridMultilevel"/>
    <w:tmpl w:val="584492A4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3AA4D7B"/>
    <w:multiLevelType w:val="hybridMultilevel"/>
    <w:tmpl w:val="735CFC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92"/>
    <w:rsid w:val="000C134D"/>
    <w:rsid w:val="001B5D97"/>
    <w:rsid w:val="003A2CC2"/>
    <w:rsid w:val="00690CFD"/>
    <w:rsid w:val="006E6A7A"/>
    <w:rsid w:val="007D07FB"/>
    <w:rsid w:val="00864092"/>
    <w:rsid w:val="00870835"/>
    <w:rsid w:val="009E21EB"/>
    <w:rsid w:val="009F3CF0"/>
    <w:rsid w:val="00A064CC"/>
    <w:rsid w:val="00BD2ABB"/>
    <w:rsid w:val="00D0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BD54905-0873-4B9C-8BF8-01E97AD5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7A7A7A" w:themeColor="accent1"/>
      <w:sz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7F7F7F" w:themeColor="text1" w:themeTint="80"/>
      <w:sz w:val="2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7A7A7A" w:themeColor="accent1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D1282E" w:themeColor="text2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pPr>
      <w:spacing w:before="12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rPr>
      <w:b w:val="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Nombre">
    <w:name w:val="Nombre"/>
    <w:basedOn w:val="Ttulo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2CDA8BEAF24DBA9FA285A55D9FE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784E8-6AD6-4B90-BEE7-44F89DADC8B0}"/>
      </w:docPartPr>
      <w:docPartBody>
        <w:p w:rsidR="00000000" w:rsidRDefault="00A365C1">
          <w:pPr>
            <w:pStyle w:val="152CDA8BEAF24DBA9FA285A55D9FEF36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53598A0AF17341A984F81A5C13992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7A008-0AFA-4A2D-A81B-F30944CB0BB8}"/>
      </w:docPartPr>
      <w:docPartBody>
        <w:p w:rsidR="00000000" w:rsidRDefault="00A365C1">
          <w:pPr>
            <w:pStyle w:val="53598A0AF17341A984F81A5C13992072"/>
          </w:pPr>
          <w:r>
            <w:rPr>
              <w:rStyle w:val="Textodelmarcadordeposicin"/>
              <w:lang w:val="es-ES"/>
            </w:rPr>
            <w:t>[Escriba su nombre]</w:t>
          </w:r>
        </w:p>
      </w:docPartBody>
    </w:docPart>
    <w:docPart>
      <w:docPartPr>
        <w:name w:val="255B1BF457704A6E8D127C3EA4845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27764-67EE-4794-9DB2-D7DB8F3A98CB}"/>
      </w:docPartPr>
      <w:docPartBody>
        <w:p w:rsidR="00000000" w:rsidRDefault="00A365C1">
          <w:pPr>
            <w:pStyle w:val="255B1BF457704A6E8D127C3EA4845233"/>
          </w:pPr>
          <w:r>
            <w:rPr>
              <w:rStyle w:val="Textodelmarcadordeposicin"/>
              <w:color w:val="000000"/>
              <w:lang w:val="es-ES"/>
            </w:rPr>
            <w:t xml:space="preserve">[Escriba su correo </w:t>
          </w:r>
          <w:r>
            <w:rPr>
              <w:rStyle w:val="Textodelmarcadordeposicin"/>
              <w:color w:val="000000"/>
              <w:lang w:val="es-ES"/>
            </w:rPr>
            <w:t>electrónico]</w:t>
          </w:r>
        </w:p>
      </w:docPartBody>
    </w:docPart>
    <w:docPart>
      <w:docPartPr>
        <w:name w:val="226AFF9BDCE444A593D96A91E1847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57C9A-0823-4CC7-BF7F-363D33847D65}"/>
      </w:docPartPr>
      <w:docPartBody>
        <w:p w:rsidR="00000000" w:rsidRDefault="00A365C1">
          <w:pPr>
            <w:pStyle w:val="226AFF9BDCE444A593D96A91E1847708"/>
          </w:pPr>
          <w:r>
            <w:rPr>
              <w:rStyle w:val="Textodelmarcadordeposicin"/>
              <w:color w:val="000000"/>
              <w:lang w:val="es-ES"/>
            </w:rPr>
            <w:t>[Escriba su dirección]</w:t>
          </w:r>
        </w:p>
      </w:docPartBody>
    </w:docPart>
    <w:docPart>
      <w:docPartPr>
        <w:name w:val="FD6767B3E62D45DABD2E851B7AD8D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C881F-6C40-4944-87B3-9AAC7D2C826E}"/>
      </w:docPartPr>
      <w:docPartBody>
        <w:p w:rsidR="00000000" w:rsidRDefault="00A365C1">
          <w:pPr>
            <w:pStyle w:val="FD6767B3E62D45DABD2E851B7AD8D403"/>
          </w:pPr>
          <w:r>
            <w:rPr>
              <w:rStyle w:val="Textodelmarcadordeposicin"/>
              <w:color w:val="000000"/>
              <w:lang w:val="es-ES"/>
            </w:rPr>
            <w:t>[Escriba su número de teléfono]</w:t>
          </w:r>
        </w:p>
      </w:docPartBody>
    </w:docPart>
    <w:docPart>
      <w:docPartPr>
        <w:name w:val="1D0CAAE6F0504F289BDBE13BAF960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15D3D-0A30-4759-9E81-7CCC195FFAC1}"/>
      </w:docPartPr>
      <w:docPartBody>
        <w:p w:rsidR="00000000" w:rsidRDefault="00A365C1">
          <w:pPr>
            <w:pStyle w:val="1D0CAAE6F0504F289BDBE13BAF9606BD"/>
          </w:pPr>
          <w:r>
            <w:rPr>
              <w:rStyle w:val="Textodelmarcadordeposicin"/>
              <w:color w:val="000000"/>
              <w:lang w:val="es-ES"/>
            </w:rPr>
            <w:t>[Escriba su sitio web]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C1"/>
    <w:rsid w:val="00A3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152CDA8BEAF24DBA9FA285A55D9FEF36">
    <w:name w:val="152CDA8BEAF24DBA9FA285A55D9FEF36"/>
  </w:style>
  <w:style w:type="paragraph" w:customStyle="1" w:styleId="53598A0AF17341A984F81A5C13992072">
    <w:name w:val="53598A0AF17341A984F81A5C13992072"/>
  </w:style>
  <w:style w:type="paragraph" w:customStyle="1" w:styleId="255B1BF457704A6E8D127C3EA4845233">
    <w:name w:val="255B1BF457704A6E8D127C3EA4845233"/>
  </w:style>
  <w:style w:type="paragraph" w:customStyle="1" w:styleId="226AFF9BDCE444A593D96A91E1847708">
    <w:name w:val="226AFF9BDCE444A593D96A91E1847708"/>
  </w:style>
  <w:style w:type="paragraph" w:customStyle="1" w:styleId="FD6767B3E62D45DABD2E851B7AD8D403">
    <w:name w:val="FD6767B3E62D45DABD2E851B7AD8D403"/>
  </w:style>
  <w:style w:type="paragraph" w:customStyle="1" w:styleId="1D0CAAE6F0504F289BDBE13BAF9606BD">
    <w:name w:val="1D0CAAE6F0504F289BDBE13BAF9606BD"/>
  </w:style>
  <w:style w:type="paragraph" w:customStyle="1" w:styleId="3EB7A2975161452D91CA7CD5EAADC35D">
    <w:name w:val="3EB7A2975161452D91CA7CD5EAADC35D"/>
  </w:style>
  <w:style w:type="paragraph" w:customStyle="1" w:styleId="3D1AA8EA187B42B09F39B2A685A54A19">
    <w:name w:val="3D1AA8EA187B42B09F39B2A685A54A19"/>
  </w:style>
  <w:style w:type="paragraph" w:customStyle="1" w:styleId="B9EBDEAAD4DB411387C3702AC8AE8B7B">
    <w:name w:val="B9EBDEAAD4DB411387C3702AC8AE8B7B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44546A" w:themeColor="text2"/>
    </w:rPr>
  </w:style>
  <w:style w:type="paragraph" w:customStyle="1" w:styleId="F47F9835725544BE955D600A28BCD1C3">
    <w:name w:val="F47F9835725544BE955D600A28BCD1C3"/>
  </w:style>
  <w:style w:type="paragraph" w:customStyle="1" w:styleId="40E6A1CDBD21472783A2DA0E147A0835">
    <w:name w:val="40E6A1CDBD21472783A2DA0E147A0835"/>
  </w:style>
  <w:style w:type="paragraph" w:customStyle="1" w:styleId="567526EE2E9D4ED2B69E1B13C2E49B0B">
    <w:name w:val="567526EE2E9D4ED2B69E1B13C2E49B0B"/>
  </w:style>
  <w:style w:type="paragraph" w:customStyle="1" w:styleId="4944CC66D0AC4E14BBCB7F5C8BC1F0D4">
    <w:name w:val="4944CC66D0AC4E14BBCB7F5C8BC1F0D4"/>
  </w:style>
  <w:style w:type="paragraph" w:customStyle="1" w:styleId="94E0CFCFEDFE4BA283A6F85CCF8ADAB9">
    <w:name w:val="94E0CFCFEDFE4BA283A6F85CCF8ADAB9"/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customStyle="1" w:styleId="289AFFFE5A2A4C108C914A468D930328">
    <w:name w:val="289AFFFE5A2A4C108C914A468D930328"/>
  </w:style>
  <w:style w:type="paragraph" w:customStyle="1" w:styleId="4F6D702F133342D78B24A223BB04AC24">
    <w:name w:val="4F6D702F133342D78B24A223BB04AC24"/>
  </w:style>
  <w:style w:type="paragraph" w:customStyle="1" w:styleId="2CB9D9DBA9F24522B2CBA798BA1F60EC">
    <w:name w:val="2CB9D9DBA9F24522B2CBA798BA1F60EC"/>
  </w:style>
  <w:style w:type="paragraph" w:customStyle="1" w:styleId="FAA5109990EB47EBA34D01ADCAB3BD36">
    <w:name w:val="FAA5109990EB47EBA34D01ADCAB3BD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Dirección: Carabobo, Municipio Los Guayos </CompanyAddress>
  <CompanyPhone>Teléfono: 0412-748-6908</CompanyPhone>
  <CompanyFax/>
  <CompanyEmail>Correo electrónico: nayerlisiso21@gmail.com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702C779-36F9-4449-A072-72D62AA7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38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Nayerlis darian siso acosta</dc:creator>
  <cp:lastModifiedBy>Nayerlis</cp:lastModifiedBy>
  <cp:revision>9</cp:revision>
  <dcterms:created xsi:type="dcterms:W3CDTF">2019-05-07T14:37:00Z</dcterms:created>
  <dcterms:modified xsi:type="dcterms:W3CDTF">2019-05-07T15:15:00Z</dcterms:modified>
</cp:coreProperties>
</file>